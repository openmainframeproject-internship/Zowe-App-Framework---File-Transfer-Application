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Explore stream saver for larger file downloads and come up with demo.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2"/>
          <w:szCs w:val="22"/>
        </w:rPr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Explore Background fetch api by google.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Finalize work on the file-explorer PR.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b4c86288-7fff-4754-e4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Find the best file-stream api can be used for the project.</w:t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Discuss the pros and cons of various streaming apis - Sean Gready, Leanid Astroku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Code review on file-tree PR :-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Started working on the demo.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22/05/20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104</TotalTime>
  <Application>LibreOffice/6.0.7.3$Linux_X86_64 LibreOffice_project/00m0$Build-3</Application>
  <Pages>1</Pages>
  <Words>131</Words>
  <Characters>671</Characters>
  <CharactersWithSpaces>771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2020-07-01T19:06:51Z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