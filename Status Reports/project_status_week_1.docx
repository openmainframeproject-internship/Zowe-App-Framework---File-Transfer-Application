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Ayeshmantha Perera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Sean Gready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Leanid Astroku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i/>
          <w:color w:val="000000"/>
        </w:rPr>
        <w:t>Went through the code base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i/>
          <w:color w:val="000000"/>
        </w:rPr>
        <w:t>Set up the dev environment with mock data.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i/>
          <w:color w:val="000000"/>
        </w:rPr>
        <w:t>Try out the existing solutions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/>
      </w:r>
    </w:p>
    <w:p>
      <w:pPr>
        <w:pStyle w:val="ListParagraph"/>
        <w:spacing w:lineRule="auto" w:line="240" w:before="0" w:after="0"/>
        <w:ind w:left="360" w:hanging="90"/>
        <w:contextualSpacing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PT Sans Narrow;sans-serif" w:hAnsi="PT Sans Narrow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14212c0c-7fff-d2e0-1f"/>
      <w:bookmarkEnd w:id="0"/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Get familiar with the Zowe app framework. And the existing applications.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/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Knowledge transfer :- Sean Gready, Leanid Astroku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Setting up zlux to serve mockdata for files with a external node server :- Ayeshmantha</w:t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PT Sans Narrow">
    <w:altName w:val="sans-serif"/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hyperlink r:id="rId1">
      <w:r>
        <w:rPr>
          <w:rStyle w:val="InternetLink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0366D6"/>
          <w:spacing w:val="0"/>
          <w:sz w:val="30"/>
          <w:szCs w:val="32"/>
          <w:highlight w:val="white"/>
          <w:u w:val="single"/>
        </w:rPr>
        <w:t>Zowe-App-Framework---File-Transfer-Application</w:t>
      </w:r>
    </w:hyperlink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>Date: 01/05/20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102870</wp:posOffset>
              </wp:positionV>
              <wp:extent cx="6734810" cy="1016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60" cy="93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6pt,7.75pt" to="516.6pt,8.4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github.com/openmainframeproject-internship/Zowe-App-Framework---File-Transfer-Application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16</TotalTime>
  <Application>LibreOffice/6.0.7.3$Linux_X86_64 LibreOffice_project/00m0$Build-3</Application>
  <Pages>1</Pages>
  <Words>118</Words>
  <Characters>625</Characters>
  <CharactersWithSpaces>714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en-US</dc:language>
  <cp:lastModifiedBy/>
  <dcterms:modified xsi:type="dcterms:W3CDTF">2020-07-01T17:38:45Z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