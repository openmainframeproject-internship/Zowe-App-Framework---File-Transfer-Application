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Got merged PR for file-tree integration. (</w:t>
      </w:r>
      <w:hyperlink r:id="rId2">
        <w:r>
          <w:rPr>
            <w:rStyle w:val="InternetLink"/>
            <w:rFonts w:cs="Helvetica" w:ascii="Helvetica" w:hAnsi="Helvetica"/>
            <w:b w:val="false"/>
            <w:i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>https://github.com/zowe/file-transfer-app/pull/41/commits/47757a4559d6a0a24cac7213becf77a8675aabf8</w:t>
        </w:r>
      </w:hyperlink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2"/>
          <w:szCs w:val="22"/>
        </w:rPr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Completed working on the demo on stream saver.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2c6db94c-7fff-e997-34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Service to handle basic file download functionality.</w:t>
      </w:r>
    </w:p>
    <w:p>
      <w:pPr>
        <w:pStyle w:val="Normal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</w:rPr>
      </w:pPr>
      <w:r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file-tree integration PR review</w:t>
      </w:r>
      <w:r>
        <w:rPr>
          <w:rFonts w:cs="Helvetica" w:ascii="Helvetica" w:hAnsi="Helvetica"/>
          <w:i/>
          <w:color w:val="000000"/>
        </w:rPr>
        <w:t xml:space="preserve"> 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Demo feed back :- Sean Gready ,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Worked on demo :- 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Finalized file-tree integration – Ayeshmantha Perera</w:t>
      </w:r>
    </w:p>
    <w:sectPr>
      <w:headerReference w:type="default" r:id="rId3"/>
      <w:footerReference w:type="default" r:id="rId4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05/06/20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owe/file-transfer-app/pull/41/commits/47757a4559d6a0a24cac7213becf77a8675aabf8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273</TotalTime>
  <Application>LibreOffice/6.0.7.3$Linux_X86_64 LibreOffice_project/00m0$Build-3</Application>
  <Pages>1</Pages>
  <Words>121</Words>
  <Characters>758</Characters>
  <CharactersWithSpaces>848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2020-07-01T22:01:48Z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