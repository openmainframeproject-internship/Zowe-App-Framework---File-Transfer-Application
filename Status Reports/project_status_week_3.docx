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Find the best file-stream api to be used for the project.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Finalize work on the file-explorer PR..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TextBody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4e5f7463-7fff-d4fc-26"/>
      <w:bookmarkEnd w:id="0"/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Find the best file-stream api can be used for the project.</w:t>
      </w:r>
    </w:p>
    <w:p>
      <w:pPr>
        <w:pStyle w:val="TextBody"/>
        <w:rPr/>
      </w:pPr>
      <w:r>
        <w:rPr/>
        <w:b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Discuss possible streaming api’s:- Sean Gready, Leanid Astroku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Code review on file-tree PR :- Leanid Astroku.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Finalize the file-explorer work.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15/05/20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97</TotalTime>
  <Application>LibreOffice/6.0.7.3$Linux_X86_64 LibreOffice_project/00m0$Build-3</Application>
  <Pages>1</Pages>
  <Words>116</Words>
  <Characters>618</Characters>
  <CharactersWithSpaces>705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2020-07-01T18:59:19Z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