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Ayeshmantha Perera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Sean Gready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Leanid Astroku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i/>
          <w:color w:val="000000"/>
        </w:rPr>
        <w:t>Got merged the PR for file explorer. (</w:t>
      </w:r>
      <w:hyperlink r:id="rId2">
        <w:r>
          <w:rPr>
            <w:rStyle w:val="InternetLink"/>
            <w:rFonts w:cs="Helvetica" w:ascii="Helvetica" w:hAnsi="Helvetica"/>
            <w:i/>
            <w:color w:val="000000"/>
          </w:rPr>
          <w:t>https://github.com/zowe/zlux-file-explorer/pull/71</w:t>
        </w:r>
      </w:hyperlink>
      <w:r>
        <w:rPr>
          <w:rFonts w:cs="Helvetica" w:ascii="Helvetica" w:hAnsi="Helvetica"/>
          <w:i/>
          <w:color w:val="000000"/>
        </w:rPr>
        <w:t>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2"/>
          <w:szCs w:val="22"/>
        </w:rPr>
      </w:pPr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Came up with the demo for background fetch and file-stream api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contextualSpacing/>
        <w:rPr>
          <w:rFonts w:ascii="Helvetica" w:hAnsi="Helvetica" w:cs="Helvetica"/>
          <w:i/>
          <w:i/>
          <w:color w:val="000000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contextualSpacing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PT Sans Narrow;sans-serif" w:hAnsi="PT Sans Narrow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0" w:name="docs-internal-guid-50594b1e-7fff-2dd6-25"/>
      <w:bookmarkEnd w:id="0"/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Example of the stream api to be used for the team to get an idea.</w:t>
      </w:r>
    </w:p>
    <w:p>
      <w:pPr>
        <w:pStyle w:val="TextBody"/>
        <w:rPr/>
      </w:pPr>
      <w:r>
        <w:rPr/>
        <w:br/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Knowledge transfer more on zlux - Sean Gready, Leanid Astroku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Demo feed back :- Sean Gready , Leanid Astroku.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Worked on demo :- Ayeshmantha Perera</w:t>
      </w:r>
    </w:p>
    <w:sectPr>
      <w:headerReference w:type="default" r:id="rId3"/>
      <w:footerReference w:type="default" r:id="rId4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PT Sans Narrow">
    <w:altName w:val="sans-serif"/>
    <w:charset w:val="01"/>
    <w:family w:val="auto"/>
    <w:pitch w:val="default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hyperlink r:id="rId1">
      <w:r>
        <w:rPr>
          <w:rStyle w:val="InternetLink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0366D6"/>
          <w:spacing w:val="0"/>
          <w:sz w:val="30"/>
          <w:szCs w:val="32"/>
          <w:highlight w:val="white"/>
          <w:u w:val="single"/>
        </w:rPr>
        <w:t>Zowe-App-Framework---File-Transfer-Application</w:t>
      </w:r>
    </w:hyperlink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>Date: 29/05/20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102870</wp:posOffset>
              </wp:positionV>
              <wp:extent cx="6734810" cy="1016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60" cy="936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6pt,7.75pt" to="516.6pt,8.4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zowe/zlux-file-explorer/pull/71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github.com/openmainframeproject-internship/Zowe-App-Framework---File-Transfer-Application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266</TotalTime>
  <Application>LibreOffice/6.0.7.3$Linux_X86_64 LibreOffice_project/00m0$Build-3</Application>
  <Pages>1</Pages>
  <Words>128</Words>
  <Characters>674</Characters>
  <CharactersWithSpaces>772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en-US</dc:language>
  <cp:lastModifiedBy/>
  <dcterms:modified xsi:type="dcterms:W3CDTF">2020-07-01T21:55:33Z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