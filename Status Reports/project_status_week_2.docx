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Identify the dependent components for the project.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Worked on fixing issues on current PR on integrating file tree.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Worked on fixing issues on current PR in File-explorer repo.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/>
      </w:r>
    </w:p>
    <w:p>
      <w:pPr>
        <w:pStyle w:val="ListParagraph"/>
        <w:spacing w:lineRule="auto" w:line="240" w:before="0" w:after="0"/>
        <w:ind w:left="360" w:hanging="9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Will help to understand the existing solution in zowe.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Knowledge transfer :-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Code review on file-tree PR :-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Fixing issues in file-tree PR.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08/05/20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71</TotalTime>
  <Application>LibreOffice/6.0.7.3$Linux_X86_64 LibreOffice_project/00m0$Build-3</Application>
  <Pages>1</Pages>
  <Words>125</Words>
  <Characters>668</Characters>
  <CharactersWithSpaces>762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2020-07-01T18:34:07Z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